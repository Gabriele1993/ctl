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7777777" w:rsidR="00FC5062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t>Your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address</w:t>
      </w:r>
    </w:p>
    <w:p w14:paraId="2BE4EF32" w14:textId="77777777" w:rsidR="00CD630C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t>Date</w:t>
      </w:r>
    </w:p>
    <w:p w14:paraId="08B9210B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t>Your landlord's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landlord's address</w:t>
      </w:r>
    </w:p>
    <w:p w14:paraId="4135483C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>
        <w:rPr>
          <w:rFonts w:cs="Constantia"/>
          <w:i/>
          <w:iCs/>
        </w:rPr>
        <w:t>Landlord</w:t>
      </w:r>
      <w:r w:rsidR="00CA3C3A">
        <w:rPr>
          <w:rFonts w:cs="Constantia"/>
        </w:rPr>
        <w:t>:</w:t>
      </w:r>
      <w:bookmarkStart w:id="0" w:name="_GoBack"/>
      <w:bookmarkEnd w:id="0"/>
    </w:p>
    <w:p w14:paraId="34210A34" w14:textId="7777777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180FBE" w:rsidRPr="00180FBE">
        <w:t>_____________</w:t>
      </w:r>
      <w:r w:rsidR="006128DF">
        <w:t xml:space="preserve"> </w:t>
      </w:r>
      <w:r w:rsidRPr="0084211E">
        <w:rPr>
          <w:rStyle w:val="Italic"/>
        </w:rPr>
        <w:t>(address of the rental unit)</w:t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1F4BB4" w:rsidRPr="00180FBE">
        <w:t>_________</w:t>
      </w:r>
      <w:r w:rsidR="003B1D9F">
        <w:t xml:space="preserve"> </w:t>
      </w:r>
      <w:r w:rsidR="003B1D9F" w:rsidRPr="0084211E">
        <w:rPr>
          <w:rStyle w:val="Italic"/>
        </w:rPr>
        <w:t>(date)</w:t>
      </w:r>
      <w:r w:rsidR="003B1D9F">
        <w:t xml:space="preserve"> of </w:t>
      </w:r>
      <w:r w:rsidR="003B1D9F" w:rsidRPr="00180FBE">
        <w:t>_________</w:t>
      </w:r>
      <w:r w:rsidR="003B1D9F">
        <w:t xml:space="preserve"> 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4AE66739" w:rsidR="002764EF" w:rsidRDefault="00FB5AD9" w:rsidP="00056E4B">
      <w:pPr>
        <w:pStyle w:val="Body"/>
        <w:numPr>
          <w:ilvl w:val="0"/>
          <w:numId w:val="41"/>
        </w:numPr>
        <w:spacing w:after="120"/>
        <w:ind w:left="360"/>
      </w:pPr>
      <w:r>
        <w:fldChar w:fldCharType="begin"/>
      </w:r>
      <w:r>
        <w:instrText xml:space="preserve"> MERGEFIELD </w:instrText>
      </w:r>
      <w:r>
        <w:instrText xml:space="preserve">M_1st </w:instrText>
      </w:r>
      <w:r>
        <w:fldChar w:fldCharType="separate"/>
      </w:r>
      <w:r>
        <w:rPr>
          <w:noProof/>
        </w:rPr>
        <w:t>«M_1st»</w:t>
      </w:r>
      <w:r>
        <w:rPr>
          <w:noProof/>
        </w:rPr>
        <w:fldChar w:fldCharType="end"/>
      </w:r>
      <w:r w:rsidR="00056E4B">
        <w:t>Did not</w:t>
      </w:r>
      <w:r w:rsidR="002764EF">
        <w:t xml:space="preserve"> put my money in a bank account separate which is protected from creditors and separate from your money.</w:t>
      </w:r>
      <w:r w:rsidR="00056E4B">
        <w:t>*</w:t>
      </w:r>
    </w:p>
    <w:p w14:paraId="4AEABE86" w14:textId="2F08D232" w:rsidR="002764EF" w:rsidRDefault="00FB5AD9" w:rsidP="00056E4B">
      <w:pPr>
        <w:pStyle w:val="Body"/>
        <w:numPr>
          <w:ilvl w:val="0"/>
          <w:numId w:val="41"/>
        </w:numPr>
        <w:spacing w:after="120"/>
        <w:ind w:left="360"/>
      </w:pPr>
      <w:r>
        <w:fldChar w:fldCharType="begin"/>
      </w:r>
      <w:r>
        <w:instrText xml:space="preserve"> MERGEFIELD M_2nd </w:instrText>
      </w:r>
      <w:r>
        <w:fldChar w:fldCharType="separate"/>
      </w:r>
      <w:r>
        <w:rPr>
          <w:noProof/>
        </w:rPr>
        <w:t>«M_2nd»</w:t>
      </w:r>
      <w:r>
        <w:rPr>
          <w:noProof/>
        </w:rPr>
        <w:fldChar w:fldCharType="end"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2A9BF68B" w14:textId="148E491B" w:rsidR="002764EF" w:rsidRDefault="00FB5AD9" w:rsidP="00056E4B">
      <w:pPr>
        <w:pStyle w:val="Body"/>
        <w:numPr>
          <w:ilvl w:val="0"/>
          <w:numId w:val="41"/>
        </w:numPr>
        <w:spacing w:after="120"/>
        <w:ind w:left="360"/>
      </w:pPr>
      <w:r>
        <w:fldChar w:fldCharType="begin"/>
      </w:r>
      <w:r>
        <w:instrText xml:space="preserve"> MERGEFIELD M_3rd </w:instrText>
      </w:r>
      <w:r>
        <w:fldChar w:fldCharType="separate"/>
      </w:r>
      <w:r>
        <w:rPr>
          <w:noProof/>
        </w:rPr>
        <w:t>«M_3rd»</w:t>
      </w:r>
      <w:r>
        <w:rPr>
          <w:noProof/>
        </w:rPr>
        <w:fldChar w:fldCharType="end"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6A42D07E" w:rsidR="002764EF" w:rsidRDefault="00FB5AD9" w:rsidP="00056E4B">
      <w:pPr>
        <w:pStyle w:val="Body"/>
        <w:numPr>
          <w:ilvl w:val="0"/>
          <w:numId w:val="41"/>
        </w:numPr>
        <w:spacing w:after="120"/>
        <w:ind w:left="360"/>
      </w:pPr>
      <w:r>
        <w:fldChar w:fldCharType="begin"/>
      </w:r>
      <w:r>
        <w:instrText xml:space="preserve"> MERGEFIELD M_4th </w:instrText>
      </w:r>
      <w:r>
        <w:fldChar w:fldCharType="separate"/>
      </w:r>
      <w:r>
        <w:rPr>
          <w:noProof/>
        </w:rPr>
        <w:t>«M_4th»</w:t>
      </w:r>
      <w:r>
        <w:rPr>
          <w:noProof/>
        </w:rPr>
        <w:fldChar w:fldCharType="end"/>
      </w:r>
      <w:r w:rsidR="002764EF">
        <w:t>Asked me to give up my security deposit rights.</w:t>
      </w:r>
    </w:p>
    <w:p w14:paraId="1775E55A" w14:textId="20456098" w:rsidR="002764EF" w:rsidRDefault="00FB5AD9" w:rsidP="00056E4B">
      <w:pPr>
        <w:pStyle w:val="Body"/>
        <w:numPr>
          <w:ilvl w:val="0"/>
          <w:numId w:val="41"/>
        </w:numPr>
        <w:spacing w:after="120"/>
        <w:ind w:left="360"/>
      </w:pPr>
      <w:r>
        <w:fldChar w:fldCharType="begin"/>
      </w:r>
      <w:r>
        <w:instrText xml:space="preserve"> MERGEFIELD M_5th </w:instrText>
      </w:r>
      <w:r>
        <w:fldChar w:fldCharType="separate"/>
      </w:r>
      <w:r>
        <w:rPr>
          <w:noProof/>
        </w:rPr>
        <w:t>«M_5th»</w:t>
      </w:r>
      <w:r>
        <w:rPr>
          <w:noProof/>
        </w:rPr>
        <w:fldChar w:fldCharType="end"/>
      </w:r>
      <w:r w:rsidR="002764EF">
        <w:t>Failed to transfer the security deposit to the new owner</w:t>
      </w:r>
      <w:proofErr w:type="gramStart"/>
      <w:r w:rsidR="002764EF">
        <w:t>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7777777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Pr="0084211E">
        <w:rPr>
          <w:rStyle w:val="Italic"/>
        </w:rPr>
        <w:t>Your Signature</w:t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lastRenderedPageBreak/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CC34B" w14:textId="77777777" w:rsidR="00996703" w:rsidRDefault="00996703">
      <w:r>
        <w:separator/>
      </w:r>
    </w:p>
  </w:endnote>
  <w:endnote w:type="continuationSeparator" w:id="0">
    <w:p w14:paraId="29424910" w14:textId="77777777" w:rsidR="00996703" w:rsidRDefault="0099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ZDingbats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C9D2F" w14:textId="77777777" w:rsidR="009B7584" w:rsidRDefault="000B7A10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 w:rsidR="002C37EE"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 w:rsidR="00485D23"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AB018" w14:textId="77777777" w:rsidR="009B7584" w:rsidRDefault="009B7584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 w:rsidR="002C37EE"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 w:rsidR="00FB5AD9"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47250" w14:textId="77777777" w:rsidR="00214567" w:rsidRDefault="002145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A8903" w14:textId="77777777" w:rsidR="00996703" w:rsidRDefault="00996703">
      <w:r>
        <w:separator/>
      </w:r>
    </w:p>
  </w:footnote>
  <w:footnote w:type="continuationSeparator" w:id="0">
    <w:p w14:paraId="33E45309" w14:textId="77777777" w:rsidR="00996703" w:rsidRDefault="009967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A82A1" w14:textId="77777777" w:rsidR="00214567" w:rsidRDefault="002145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877A3" w14:textId="77777777" w:rsidR="00214567" w:rsidRDefault="0021456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5255F" w14:textId="77777777" w:rsidR="00214567" w:rsidRDefault="002145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0C"/>
    <w:rsid w:val="00056E4B"/>
    <w:rsid w:val="000B7A10"/>
    <w:rsid w:val="00106887"/>
    <w:rsid w:val="0015588B"/>
    <w:rsid w:val="00180FBE"/>
    <w:rsid w:val="001A3FA4"/>
    <w:rsid w:val="001F4BB4"/>
    <w:rsid w:val="00214567"/>
    <w:rsid w:val="002764EF"/>
    <w:rsid w:val="00297E41"/>
    <w:rsid w:val="002C37EE"/>
    <w:rsid w:val="003B1D9F"/>
    <w:rsid w:val="003D0C06"/>
    <w:rsid w:val="00412E29"/>
    <w:rsid w:val="00430EA6"/>
    <w:rsid w:val="00442023"/>
    <w:rsid w:val="00485D23"/>
    <w:rsid w:val="0048640D"/>
    <w:rsid w:val="00510B9F"/>
    <w:rsid w:val="006128DF"/>
    <w:rsid w:val="006C76E7"/>
    <w:rsid w:val="006F1865"/>
    <w:rsid w:val="007A2023"/>
    <w:rsid w:val="0084211E"/>
    <w:rsid w:val="00844613"/>
    <w:rsid w:val="008C34F5"/>
    <w:rsid w:val="00954A01"/>
    <w:rsid w:val="00996703"/>
    <w:rsid w:val="009A5C44"/>
    <w:rsid w:val="009B7584"/>
    <w:rsid w:val="00B00958"/>
    <w:rsid w:val="00B0463F"/>
    <w:rsid w:val="00C4504F"/>
    <w:rsid w:val="00C63992"/>
    <w:rsid w:val="00C775A4"/>
    <w:rsid w:val="00C80DD0"/>
    <w:rsid w:val="00CA3C3A"/>
    <w:rsid w:val="00CD630C"/>
    <w:rsid w:val="00CD6A63"/>
    <w:rsid w:val="00DD0855"/>
    <w:rsid w:val="00E14346"/>
    <w:rsid w:val="00E346A2"/>
    <w:rsid w:val="00E809E1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494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9D6B1-C562-9944-A6C8-89E69A60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Settings\Sandra\Application Data\Microsoft\Templates\Form 2008 B.dot</Template>
  <TotalTime>3</TotalTime>
  <Pages>2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Gabe</cp:lastModifiedBy>
  <cp:revision>4</cp:revision>
  <cp:lastPrinted>2017-04-13T19:44:00Z</cp:lastPrinted>
  <dcterms:created xsi:type="dcterms:W3CDTF">2018-10-22T02:12:00Z</dcterms:created>
  <dcterms:modified xsi:type="dcterms:W3CDTF">2018-11-16T20:04:00Z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