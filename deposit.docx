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77777777" w:rsidR="00FC5062" w:rsidRDefault="00CD630C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t>Your name</w:t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t>Your address</w:t>
      </w:r>
    </w:p>
    <w:p w14:paraId="2BE4EF32" w14:textId="77777777" w:rsidR="00CD630C" w:rsidRDefault="00CD630C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t>Date</w:t>
      </w:r>
    </w:p>
    <w:p w14:paraId="08B9210B" w14:textId="77777777" w:rsidR="00CD630C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rPr>
          <w:rFonts w:cs="Constantia"/>
        </w:rPr>
      </w:pPr>
      <w:r>
        <w:rPr>
          <w:rFonts w:cs="Constantia"/>
          <w:i/>
          <w:iCs/>
        </w:rPr>
        <w:t>Your landlord's name</w:t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t>Your landlord's address</w:t>
      </w:r>
    </w:p>
    <w:p w14:paraId="4135483C" w14:textId="77777777" w:rsidR="00CD630C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 xml:space="preserve">Dear </w:t>
      </w:r>
      <w:r w:rsidR="002764EF">
        <w:rPr>
          <w:rFonts w:cs="Constantia"/>
        </w:rPr>
        <w:t xml:space="preserve">Name of </w:t>
      </w:r>
      <w:r>
        <w:rPr>
          <w:rFonts w:cs="Constantia"/>
          <w:i/>
          <w:iCs/>
        </w:rPr>
        <w:t>Landlord</w:t>
      </w:r>
      <w:r w:rsidR="00CA3C3A">
        <w:rPr>
          <w:rFonts w:cs="Constantia"/>
        </w:rPr>
        <w:t>:</w:t>
      </w:r>
    </w:p>
    <w:p w14:paraId="34210A34" w14:textId="77777777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180FBE" w:rsidRPr="00180FBE">
        <w:t>_____________</w:t>
      </w:r>
      <w:r w:rsidR="006128DF">
        <w:t xml:space="preserve"> </w:t>
      </w:r>
      <w:r w:rsidRPr="0084211E">
        <w:rPr>
          <w:rStyle w:val="Italic"/>
        </w:rPr>
        <w:t>(address of the rental unit)</w:t>
      </w:r>
      <w:r>
        <w:t xml:space="preserve">. </w:t>
      </w:r>
      <w:r w:rsidR="003B1D9F">
        <w:t>Because you accepted a security deposit from me on</w:t>
      </w:r>
      <w:r w:rsidR="001F4BB4">
        <w:t xml:space="preserve"> </w:t>
      </w:r>
      <w:r w:rsidR="001F4BB4" w:rsidRPr="00180FBE">
        <w:t>_________</w:t>
      </w:r>
      <w:r w:rsidR="003B1D9F">
        <w:t xml:space="preserve"> </w:t>
      </w:r>
      <w:r w:rsidR="003B1D9F" w:rsidRPr="0084211E">
        <w:rPr>
          <w:rStyle w:val="Italic"/>
        </w:rPr>
        <w:t>(date)</w:t>
      </w:r>
      <w:r w:rsidR="003B1D9F">
        <w:t xml:space="preserve"> of </w:t>
      </w:r>
      <w:r w:rsidR="003B1D9F" w:rsidRPr="00180FBE">
        <w:t>_________</w:t>
      </w:r>
      <w:r w:rsidR="003B1D9F">
        <w:t xml:space="preserve"> 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39731E18" w:rsidR="002764EF" w:rsidRDefault="00FB5AD9" w:rsidP="004F5DCB">
      <w:pPr>
        <w:pStyle w:val="Body"/>
        <w:spacing w:after="120"/>
        <w:ind w:left="1440" w:hanging="1440"/>
      </w:pPr>
      <w:r w:rsidRPr="004F5DCB">
        <w:rPr>
          <w:u w:val="single"/>
        </w:rPr>
        <w:fldChar w:fldCharType="begin"/>
      </w:r>
      <w:r w:rsidRPr="004F5DCB">
        <w:rPr>
          <w:u w:val="single"/>
        </w:rPr>
        <w:instrText xml:space="preserve"> MERGEFIELD M_1st </w:instrText>
      </w:r>
      <w:r w:rsidRPr="004F5DCB">
        <w:rPr>
          <w:u w:val="single"/>
        </w:rPr>
        <w:fldChar w:fldCharType="separate"/>
      </w:r>
      <w:r w:rsidRPr="004F5DCB">
        <w:rPr>
          <w:noProof/>
          <w:u w:val="single"/>
        </w:rPr>
        <w:t>«M_1st»</w:t>
      </w:r>
      <w:r w:rsidRPr="004F5DCB">
        <w:rPr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</w:t>
      </w:r>
      <w:proofErr w:type="gramStart"/>
      <w:r w:rsidR="002764EF">
        <w:t>money.</w:t>
      </w:r>
      <w:r w:rsidR="00056E4B">
        <w:t>*</w:t>
      </w:r>
      <w:proofErr w:type="gramEnd"/>
    </w:p>
    <w:p w14:paraId="4AEABE86" w14:textId="0AA34156" w:rsidR="002764EF" w:rsidRDefault="00EC7634" w:rsidP="00EC7634">
      <w:pPr>
        <w:pStyle w:val="Body"/>
        <w:spacing w:after="120"/>
        <w:ind w:left="1440" w:hanging="1440"/>
      </w:pPr>
      <w:r>
        <w:t xml:space="preserve"> </w:t>
      </w:r>
      <w:r w:rsidR="00FB5AD9" w:rsidRPr="00EC7634">
        <w:rPr>
          <w:u w:val="single"/>
        </w:rPr>
        <w:fldChar w:fldCharType="begin"/>
      </w:r>
      <w:r w:rsidR="00FB5AD9" w:rsidRPr="00EC7634">
        <w:rPr>
          <w:u w:val="single"/>
        </w:rPr>
        <w:instrText xml:space="preserve"> MERGEFIELD M_2nd </w:instrText>
      </w:r>
      <w:r w:rsidR="00FB5AD9" w:rsidRPr="00EC7634">
        <w:rPr>
          <w:u w:val="single"/>
        </w:rPr>
        <w:fldChar w:fldCharType="separate"/>
      </w:r>
      <w:r w:rsidR="00FB5AD9" w:rsidRPr="00EC7634">
        <w:rPr>
          <w:noProof/>
          <w:u w:val="single"/>
        </w:rPr>
        <w:t>«M_2nd»</w:t>
      </w:r>
      <w:r w:rsidR="00FB5AD9" w:rsidRPr="00EC7634">
        <w:rPr>
          <w:noProof/>
          <w:u w:val="single"/>
        </w:rPr>
        <w:fldChar w:fldCharType="end"/>
      </w:r>
      <w:r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14DF4BFB" w:rsidR="00EC7634" w:rsidRDefault="00EC7634" w:rsidP="00EC7634">
      <w:pPr>
        <w:pStyle w:val="Body"/>
        <w:spacing w:after="120"/>
        <w:ind w:left="1440" w:hanging="1440"/>
      </w:pPr>
      <w:r w:rsidRPr="00EC7634">
        <w:rPr>
          <w:noProof/>
          <w:u w:val="single"/>
        </w:rPr>
        <w:t xml:space="preserve"> </w:t>
      </w:r>
      <w:r w:rsidR="00E2381F" w:rsidRPr="00EC7634">
        <w:rPr>
          <w:noProof/>
          <w:u w:val="single"/>
        </w:rPr>
        <w:fldChar w:fldCharType="begin"/>
      </w:r>
      <w:r w:rsidR="00E2381F" w:rsidRPr="00EC7634">
        <w:rPr>
          <w:noProof/>
          <w:u w:val="single"/>
        </w:rPr>
        <w:instrText xml:space="preserve"> MERGEFIELD M_3rd </w:instrText>
      </w:r>
      <w:r w:rsidR="00E2381F" w:rsidRPr="00EC7634">
        <w:rPr>
          <w:noProof/>
          <w:u w:val="single"/>
        </w:rPr>
        <w:fldChar w:fldCharType="separate"/>
      </w:r>
      <w:r w:rsidR="00FB5AD9" w:rsidRPr="00EC7634">
        <w:rPr>
          <w:noProof/>
          <w:u w:val="single"/>
        </w:rPr>
        <w:t>«M_3rd»</w:t>
      </w:r>
      <w:r w:rsidR="00E2381F" w:rsidRPr="00EC7634">
        <w:rPr>
          <w:noProof/>
          <w:u w:val="single"/>
        </w:rPr>
        <w:fldChar w:fldCharType="end"/>
      </w:r>
      <w:r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5572A41D" w:rsidR="002764EF" w:rsidRDefault="00E2381F" w:rsidP="00EC7634">
      <w:pPr>
        <w:pStyle w:val="Body"/>
        <w:spacing w:after="120"/>
      </w:pPr>
      <w:r w:rsidRPr="00EC7634">
        <w:rPr>
          <w:noProof/>
          <w:u w:val="single"/>
        </w:rPr>
        <w:fldChar w:fldCharType="begin"/>
      </w:r>
      <w:r w:rsidRPr="00EC7634">
        <w:rPr>
          <w:noProof/>
          <w:u w:val="single"/>
        </w:rPr>
        <w:instrText xml:space="preserve"> MERGEFIELD M_4th </w:instrText>
      </w:r>
      <w:r w:rsidRPr="00EC7634">
        <w:rPr>
          <w:noProof/>
          <w:u w:val="single"/>
        </w:rPr>
        <w:fldChar w:fldCharType="separate"/>
      </w:r>
      <w:r w:rsidR="00FB5AD9" w:rsidRPr="00EC7634">
        <w:rPr>
          <w:noProof/>
          <w:u w:val="single"/>
        </w:rPr>
        <w:t>«M_4th»</w:t>
      </w:r>
      <w:r w:rsidRPr="00EC7634">
        <w:rPr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160509B8" w:rsidR="002764EF" w:rsidRDefault="00E2381F" w:rsidP="00EC7634">
      <w:pPr>
        <w:pStyle w:val="Body"/>
        <w:spacing w:after="120"/>
      </w:pPr>
      <w:r w:rsidRPr="00EC7634">
        <w:rPr>
          <w:noProof/>
          <w:u w:val="single"/>
        </w:rPr>
        <w:fldChar w:fldCharType="begin"/>
      </w:r>
      <w:r w:rsidRPr="00EC7634">
        <w:rPr>
          <w:noProof/>
          <w:u w:val="single"/>
        </w:rPr>
        <w:instrText xml:space="preserve"> MERGEFIELD M_5th </w:instrText>
      </w:r>
      <w:r w:rsidRPr="00EC7634">
        <w:rPr>
          <w:noProof/>
          <w:u w:val="single"/>
        </w:rPr>
        <w:fldChar w:fldCharType="separate"/>
      </w:r>
      <w:r w:rsidR="00FB5AD9" w:rsidRPr="00EC7634">
        <w:rPr>
          <w:noProof/>
          <w:u w:val="single"/>
        </w:rPr>
        <w:t>«</w:t>
      </w:r>
      <w:r w:rsidR="00EC7634" w:rsidRPr="00EC7634">
        <w:rPr>
          <w:noProof/>
          <w:u w:val="single"/>
        </w:rPr>
        <w:t xml:space="preserve"> </w:t>
      </w:r>
      <w:r w:rsidR="00FB5AD9" w:rsidRPr="00EC7634">
        <w:rPr>
          <w:noProof/>
          <w:u w:val="single"/>
        </w:rPr>
        <w:t>M_5th»</w:t>
      </w:r>
      <w:r w:rsidRPr="00EC7634">
        <w:rPr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Failed to trans</w:t>
      </w:r>
      <w:bookmarkStart w:id="0" w:name="_GoBack"/>
      <w:bookmarkEnd w:id="0"/>
      <w:r w:rsidR="002764EF">
        <w:t xml:space="preserve">fer the security deposit to the new </w:t>
      </w:r>
      <w:proofErr w:type="gramStart"/>
      <w:r w:rsidR="002764EF">
        <w:t>owner.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77777777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Pr="0084211E">
        <w:rPr>
          <w:rStyle w:val="Italic"/>
        </w:rPr>
        <w:t>Your Signature</w:t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lastRenderedPageBreak/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BF09D" w14:textId="77777777" w:rsidR="00E2381F" w:rsidRDefault="00E2381F">
      <w:r>
        <w:separator/>
      </w:r>
    </w:p>
  </w:endnote>
  <w:endnote w:type="continuationSeparator" w:id="0">
    <w:p w14:paraId="730BEE13" w14:textId="77777777" w:rsidR="00E2381F" w:rsidRDefault="00E23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9B7584" w:rsidRDefault="000B7A10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 w:rsidR="002C37EE"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 w:rsidR="00485D23"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9B7584" w:rsidRDefault="009B7584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 w:rsidR="002C37EE"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 w:rsidR="00FB5AD9"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2DFFC" w14:textId="77777777" w:rsidR="00E2381F" w:rsidRDefault="00E2381F">
      <w:r>
        <w:separator/>
      </w:r>
    </w:p>
  </w:footnote>
  <w:footnote w:type="continuationSeparator" w:id="0">
    <w:p w14:paraId="72828963" w14:textId="77777777" w:rsidR="00E2381F" w:rsidRDefault="00E23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56E4B"/>
    <w:rsid w:val="000B7A10"/>
    <w:rsid w:val="00106887"/>
    <w:rsid w:val="0015588B"/>
    <w:rsid w:val="00180FBE"/>
    <w:rsid w:val="001A3FA4"/>
    <w:rsid w:val="001F4BB4"/>
    <w:rsid w:val="00214567"/>
    <w:rsid w:val="002764EF"/>
    <w:rsid w:val="00297E41"/>
    <w:rsid w:val="002C37EE"/>
    <w:rsid w:val="003B1D9F"/>
    <w:rsid w:val="003D0C06"/>
    <w:rsid w:val="00412E29"/>
    <w:rsid w:val="00430EA6"/>
    <w:rsid w:val="00442023"/>
    <w:rsid w:val="00485D23"/>
    <w:rsid w:val="0048640D"/>
    <w:rsid w:val="004E1FF2"/>
    <w:rsid w:val="004F5DCB"/>
    <w:rsid w:val="00510B9F"/>
    <w:rsid w:val="00530884"/>
    <w:rsid w:val="006128DF"/>
    <w:rsid w:val="006C76E7"/>
    <w:rsid w:val="006F1865"/>
    <w:rsid w:val="007A2023"/>
    <w:rsid w:val="0084211E"/>
    <w:rsid w:val="00844613"/>
    <w:rsid w:val="008C34F5"/>
    <w:rsid w:val="00954A01"/>
    <w:rsid w:val="00996703"/>
    <w:rsid w:val="009A5C44"/>
    <w:rsid w:val="009B7584"/>
    <w:rsid w:val="00B00958"/>
    <w:rsid w:val="00B0463F"/>
    <w:rsid w:val="00C4504F"/>
    <w:rsid w:val="00C63992"/>
    <w:rsid w:val="00C6592A"/>
    <w:rsid w:val="00C775A4"/>
    <w:rsid w:val="00C80DD0"/>
    <w:rsid w:val="00CA3C3A"/>
    <w:rsid w:val="00CD630C"/>
    <w:rsid w:val="00CD6A63"/>
    <w:rsid w:val="00DD0855"/>
    <w:rsid w:val="00E14346"/>
    <w:rsid w:val="00E2381F"/>
    <w:rsid w:val="00E346A2"/>
    <w:rsid w:val="00E809E1"/>
    <w:rsid w:val="00EC7634"/>
    <w:rsid w:val="00F06B44"/>
    <w:rsid w:val="00F33661"/>
    <w:rsid w:val="00F6239E"/>
    <w:rsid w:val="00F940AF"/>
    <w:rsid w:val="00FB5AD9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48160-1FB3-C242-A75A-580C87110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3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3</cp:revision>
  <cp:lastPrinted>2017-04-13T19:44:00Z</cp:lastPrinted>
  <dcterms:created xsi:type="dcterms:W3CDTF">2018-11-20T22:19:00Z</dcterms:created>
  <dcterms:modified xsi:type="dcterms:W3CDTF">2018-11-21T17:05:00Z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